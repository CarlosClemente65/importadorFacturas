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92AF5" w:rsidRDefault="007642AA" w:rsidP="007642AA">
      <w:pPr>
        <w:pStyle w:val="apartado"/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importacion</w:t>
      </w:r>
      <w:proofErr w:type="spellEnd"/>
      <w:r>
        <w:t xml:space="preserve"> facturas</w:t>
      </w:r>
    </w:p>
    <w:p w:rsidR="007642AA" w:rsidRDefault="007642AA" w:rsidP="007642AA">
      <w:pPr>
        <w:pStyle w:val="Primeralinea"/>
        <w:rPr>
          <w:lang w:eastAsia="es-ES"/>
        </w:rPr>
      </w:pPr>
    </w:p>
    <w:p w:rsidR="007642AA" w:rsidRDefault="007642AA" w:rsidP="00392091">
      <w:pPr>
        <w:pStyle w:val="Primeralinea"/>
        <w:spacing w:after="120"/>
        <w:rPr>
          <w:lang w:eastAsia="es-ES"/>
        </w:rPr>
      </w:pPr>
      <w:r>
        <w:rPr>
          <w:lang w:eastAsia="es-ES"/>
        </w:rPr>
        <w:t>Los campos que deben ir en el fichero de Excel son los siguientes por el orden en el que se indican: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3"/>
        <w:gridCol w:w="1953"/>
        <w:gridCol w:w="6986"/>
      </w:tblGrid>
      <w:tr w:rsidR="00392091" w:rsidRPr="00392091" w:rsidTr="00B048EE">
        <w:trPr>
          <w:trHeight w:val="255"/>
          <w:tblHeader/>
        </w:trPr>
        <w:tc>
          <w:tcPr>
            <w:tcW w:w="1023" w:type="dxa"/>
            <w:shd w:val="clear" w:color="auto" w:fill="D9D9D9" w:themeFill="background1" w:themeFillShade="D9"/>
            <w:noWrap/>
          </w:tcPr>
          <w:p w:rsidR="00392091" w:rsidRPr="007642AA" w:rsidRDefault="00392091" w:rsidP="00B048EE">
            <w:pPr>
              <w:pStyle w:val="Primeralinea"/>
              <w:spacing w:before="0"/>
              <w:ind w:firstLine="0"/>
              <w:jc w:val="center"/>
              <w:rPr>
                <w:b/>
                <w:lang w:eastAsia="es-ES"/>
              </w:rPr>
            </w:pPr>
            <w:r w:rsidRPr="007642AA">
              <w:rPr>
                <w:b/>
                <w:lang w:eastAsia="es-ES"/>
              </w:rPr>
              <w:t>Columna</w:t>
            </w:r>
          </w:p>
        </w:tc>
        <w:tc>
          <w:tcPr>
            <w:tcW w:w="1953" w:type="dxa"/>
            <w:shd w:val="clear" w:color="auto" w:fill="D9D9D9" w:themeFill="background1" w:themeFillShade="D9"/>
            <w:noWrap/>
          </w:tcPr>
          <w:p w:rsidR="00392091" w:rsidRPr="007642AA" w:rsidRDefault="00392091" w:rsidP="00B048EE">
            <w:pPr>
              <w:pStyle w:val="Primeralinea"/>
              <w:spacing w:before="0"/>
              <w:ind w:firstLine="0"/>
              <w:jc w:val="left"/>
              <w:rPr>
                <w:b/>
                <w:lang w:eastAsia="es-ES"/>
              </w:rPr>
            </w:pPr>
            <w:r w:rsidRPr="007642AA">
              <w:rPr>
                <w:b/>
                <w:lang w:eastAsia="es-ES"/>
              </w:rPr>
              <w:t>Campo</w:t>
            </w:r>
          </w:p>
        </w:tc>
        <w:tc>
          <w:tcPr>
            <w:tcW w:w="6986" w:type="dxa"/>
            <w:shd w:val="clear" w:color="auto" w:fill="D9D9D9" w:themeFill="background1" w:themeFillShade="D9"/>
            <w:noWrap/>
          </w:tcPr>
          <w:p w:rsidR="00392091" w:rsidRPr="007642AA" w:rsidRDefault="00392091" w:rsidP="00B048EE">
            <w:pPr>
              <w:pStyle w:val="Primeralinea"/>
              <w:spacing w:before="0"/>
              <w:ind w:firstLine="0"/>
              <w:jc w:val="left"/>
              <w:rPr>
                <w:b/>
                <w:lang w:eastAsia="es-ES"/>
              </w:rPr>
            </w:pPr>
            <w:proofErr w:type="spellStart"/>
            <w:r w:rsidRPr="007642AA">
              <w:rPr>
                <w:b/>
                <w:lang w:eastAsia="es-ES"/>
              </w:rPr>
              <w:t>Descripcion</w:t>
            </w:r>
            <w:proofErr w:type="spellEnd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 de la factura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fechaOperacion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Fecha de operación de la factura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periodoFactura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Periodo en el que se quiere declarar la factura (si no se incluye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sera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el mismo que el mes)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serieFactura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Serie de la factura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numeroFactura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Numero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 la factura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referenciaFact</w:t>
            </w: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En el caso de facturas de compra, numero de factura del proveedor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cuentaContable</w:t>
            </w:r>
            <w:bookmarkStart w:id="0" w:name="_GoBack"/>
            <w:bookmarkEnd w:id="0"/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 del cliente / proveedor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cuentaContrapartida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Cuenta del ingreso / gasto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codigoConcepto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Concepto contable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primer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Primer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primer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Primer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cuotaRecargo1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primer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segundo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Segundo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segundo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Segundo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cuotaRecargo2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segundo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tercer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Tercer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tercer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Tercer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cuotaRecargo3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tercer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cuarto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Cuarto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AA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cuarto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AB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Cuarto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cuotaRecargo4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cuarto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baseIrpf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Base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retencion</w:t>
            </w:r>
            <w:proofErr w:type="spellEnd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AE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porcentajeIrpf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Porcentaje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retencion</w:t>
            </w:r>
            <w:proofErr w:type="spellEnd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AF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cuotaIrpf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Cuota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retencion</w:t>
            </w:r>
            <w:proofErr w:type="spellEnd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AG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Total factura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AH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nifFactura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NIF del cliente / proveedor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AI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apellidoFactura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Apellidos o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razon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social del cliente / proveedor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AJ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nombreFactura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Nombre del cliente / proveedor en caso de personas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fisicas</w:t>
            </w:r>
            <w:proofErr w:type="spellEnd"/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AK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paisFactura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Pais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del cliente / proveedor; por defecto es 'ES'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AL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direccionFactura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Direccion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del cliente / proveedor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codPostalFactura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Codigo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postal del cliente / proveedor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quinto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AO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Quinto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quinto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AQ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Quinto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cuotaRecargo5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quinto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sexto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Sexto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sexto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Sexto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cuotaRecargo6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sexto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AX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Base del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AY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AZ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Cuota de IVA del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BB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cuotaRecargo7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Cuota de recargo del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septimo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octavo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BD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Octavo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octavo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BF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Octavo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BG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cuotaRecargo8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octavo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BH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baseFactura9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Base del noveno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porcentajeIva9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Noveno porcentaje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BJ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cuotaIva9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IVA del noveno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BK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porcentajeRecargo9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Noveno porcentaje de recargo de IVA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BL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cuotaRecargo9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Cuota de recargo del noveno porcentaje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BM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facturaInversion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Si se trata de una factura de </w:t>
            </w: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inversion</w:t>
            </w:r>
            <w:proofErr w:type="spellEnd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(valores 'S' o 'N'); por defecto es 'N'</w:t>
            </w:r>
          </w:p>
        </w:tc>
      </w:tr>
      <w:tr w:rsidR="00B048EE" w:rsidRPr="00392091" w:rsidTr="00B048EE">
        <w:trPr>
          <w:trHeight w:val="255"/>
        </w:trPr>
        <w:tc>
          <w:tcPr>
            <w:tcW w:w="1023" w:type="dxa"/>
            <w:shd w:val="clear" w:color="auto" w:fill="auto"/>
            <w:noWrap/>
            <w:hideMark/>
          </w:tcPr>
          <w:p w:rsidR="00B048EE" w:rsidRDefault="00B048EE" w:rsidP="00B048EE">
            <w:pPr>
              <w:spacing w:before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BN</w:t>
            </w:r>
          </w:p>
        </w:tc>
        <w:tc>
          <w:tcPr>
            <w:tcW w:w="1953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facturaDeducible</w:t>
            </w:r>
            <w:proofErr w:type="spellEnd"/>
          </w:p>
        </w:tc>
        <w:tc>
          <w:tcPr>
            <w:tcW w:w="6986" w:type="dxa"/>
            <w:shd w:val="clear" w:color="auto" w:fill="auto"/>
            <w:noWrap/>
            <w:hideMark/>
          </w:tcPr>
          <w:p w:rsidR="00B048EE" w:rsidRPr="00392091" w:rsidRDefault="00B048EE" w:rsidP="00B048EE">
            <w:pPr>
              <w:spacing w:befor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39209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 el IVA es deducible (valores 'S' o 'N'); por defecto es 'S'</w:t>
            </w:r>
          </w:p>
        </w:tc>
      </w:tr>
    </w:tbl>
    <w:p w:rsidR="00392091" w:rsidRDefault="00392091" w:rsidP="007642AA">
      <w:pPr>
        <w:pStyle w:val="Primeralinea"/>
        <w:rPr>
          <w:lang w:eastAsia="es-ES"/>
        </w:rPr>
      </w:pPr>
    </w:p>
    <w:sectPr w:rsidR="00392091" w:rsidSect="00FF3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608" w:right="992" w:bottom="1134" w:left="992" w:header="283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764" w:rsidRDefault="00A25764">
      <w:r>
        <w:separator/>
      </w:r>
    </w:p>
  </w:endnote>
  <w:endnote w:type="continuationSeparator" w:id="0">
    <w:p w:rsidR="00A25764" w:rsidRDefault="00A25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eep Calm Med">
    <w:altName w:val="Calibri"/>
    <w:charset w:val="00"/>
    <w:family w:val="auto"/>
    <w:pitch w:val="variable"/>
    <w:sig w:usb0="A00000AF" w:usb1="50002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5F" w:rsidRDefault="00ED5D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520" w:rsidRPr="002E62D5" w:rsidRDefault="00816BA6" w:rsidP="00FF3520">
    <w:pPr>
      <w:pBdr>
        <w:top w:val="thickThinLargeGap" w:sz="18" w:space="1" w:color="1C3A90"/>
      </w:pBdr>
      <w:spacing w:line="240" w:lineRule="exact"/>
      <w:ind w:left="-406" w:right="-281"/>
      <w:jc w:val="right"/>
      <w:rPr>
        <w:sz w:val="16"/>
        <w:szCs w:val="16"/>
      </w:rPr>
    </w:pPr>
    <w:r>
      <w:rPr>
        <w:sz w:val="16"/>
        <w:szCs w:val="16"/>
      </w:rPr>
      <w:t>Página</w:t>
    </w:r>
    <w:r w:rsidR="00FF3520">
      <w:rPr>
        <w:sz w:val="16"/>
        <w:szCs w:val="16"/>
      </w:rPr>
      <w:t xml:space="preserve"> </w:t>
    </w:r>
    <w:r w:rsidR="00FF3520" w:rsidRPr="002E62D5">
      <w:rPr>
        <w:sz w:val="16"/>
        <w:szCs w:val="16"/>
      </w:rPr>
      <w:fldChar w:fldCharType="begin"/>
    </w:r>
    <w:r w:rsidR="00FF3520" w:rsidRPr="002E62D5">
      <w:rPr>
        <w:sz w:val="16"/>
        <w:szCs w:val="16"/>
      </w:rPr>
      <w:instrText>PAGE   \* MERGEFORMAT</w:instrText>
    </w:r>
    <w:r w:rsidR="00FF3520" w:rsidRPr="002E62D5">
      <w:rPr>
        <w:sz w:val="16"/>
        <w:szCs w:val="16"/>
      </w:rPr>
      <w:fldChar w:fldCharType="separate"/>
    </w:r>
    <w:r w:rsidR="00B048EE">
      <w:rPr>
        <w:noProof/>
        <w:sz w:val="16"/>
        <w:szCs w:val="16"/>
      </w:rPr>
      <w:t>2</w:t>
    </w:r>
    <w:r w:rsidR="00FF3520" w:rsidRPr="002E62D5">
      <w:rPr>
        <w:sz w:val="16"/>
        <w:szCs w:val="16"/>
      </w:rPr>
      <w:fldChar w:fldCharType="end"/>
    </w:r>
  </w:p>
  <w:tbl>
    <w:tblPr>
      <w:tblStyle w:val="Tablaconcuadrcula2"/>
      <w:tblW w:w="1077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9"/>
      <w:gridCol w:w="2409"/>
      <w:gridCol w:w="2838"/>
    </w:tblGrid>
    <w:tr w:rsidR="00FF3520" w:rsidRPr="00B269CD" w:rsidTr="00A32E12">
      <w:trPr>
        <w:jc w:val="center"/>
      </w:trPr>
      <w:tc>
        <w:tcPr>
          <w:tcW w:w="5529" w:type="dxa"/>
          <w:tcBorders>
            <w:right w:val="single" w:sz="8" w:space="0" w:color="004B78"/>
          </w:tcBorders>
          <w:vAlign w:val="center"/>
        </w:tcPr>
        <w:p w:rsidR="00FF3520" w:rsidRPr="00B269CD" w:rsidRDefault="00E004CA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proofErr w:type="spellStart"/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Diagram</w:t>
          </w:r>
          <w:proofErr w:type="spellEnd"/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Software Europa S.L.</w:t>
          </w:r>
        </w:p>
        <w:p w:rsidR="00FF3520" w:rsidRPr="00B269CD" w:rsidRDefault="00920842" w:rsidP="007777EB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C/ Gabriel Miro nº 26 bajo</w:t>
          </w:r>
        </w:p>
        <w:p w:rsidR="00FF3520" w:rsidRPr="00B269CD" w:rsidRDefault="00FF3520" w:rsidP="00920842">
          <w:pPr>
            <w:spacing w:before="0" w:line="180" w:lineRule="exact"/>
            <w:ind w:left="567" w:hanging="249"/>
            <w:jc w:val="left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038</w:t>
          </w:r>
          <w:r w:rsidR="00920842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04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 w:rsidR="00920842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Alcoy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 xml:space="preserve"> </w:t>
          </w:r>
          <w:r w:rsidR="00F33D7E"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(</w:t>
          </w: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Alicante)</w:t>
          </w:r>
        </w:p>
      </w:tc>
      <w:tc>
        <w:tcPr>
          <w:tcW w:w="2409" w:type="dxa"/>
          <w:tcBorders>
            <w:left w:val="single" w:sz="8" w:space="0" w:color="004B78"/>
            <w:right w:val="single" w:sz="8" w:space="0" w:color="004B78"/>
          </w:tcBorders>
          <w:vAlign w:val="center"/>
        </w:tcPr>
        <w:p w:rsidR="00FF3520" w:rsidRPr="00B269CD" w:rsidRDefault="00FF3520" w:rsidP="00931117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r w:rsidRPr="00B269CD"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  <w:t>Tel - 965 337 743</w:t>
          </w:r>
        </w:p>
      </w:tc>
      <w:tc>
        <w:tcPr>
          <w:tcW w:w="2838" w:type="dxa"/>
          <w:tcBorders>
            <w:left w:val="single" w:sz="8" w:space="0" w:color="004B78"/>
          </w:tcBorders>
          <w:vAlign w:val="center"/>
        </w:tcPr>
        <w:p w:rsidR="00FF3520" w:rsidRPr="00B269CD" w:rsidRDefault="00A25764" w:rsidP="007777EB">
          <w:pPr>
            <w:spacing w:before="0" w:line="180" w:lineRule="exact"/>
            <w:jc w:val="center"/>
            <w:rPr>
              <w:rFonts w:ascii="Verdana" w:eastAsia="Calibri" w:hAnsi="Verdana" w:cstheme="minorHAnsi"/>
              <w:b/>
              <w:color w:val="004B78"/>
              <w:sz w:val="14"/>
              <w:szCs w:val="14"/>
            </w:rPr>
          </w:pPr>
          <w:hyperlink r:id="rId1" w:history="1">
            <w:r w:rsidR="006D2298" w:rsidRPr="00B269CD">
              <w:rPr>
                <w:rStyle w:val="Hipervnculo"/>
                <w:rFonts w:ascii="Verdana" w:eastAsia="Calibri" w:hAnsi="Verdana" w:cstheme="minorHAnsi"/>
                <w:b/>
                <w:color w:val="004B78"/>
                <w:sz w:val="14"/>
                <w:szCs w:val="14"/>
                <w:u w:val="none"/>
              </w:rPr>
              <w:t>www.diagram.es</w:t>
            </w:r>
          </w:hyperlink>
        </w:p>
      </w:tc>
    </w:tr>
    <w:tr w:rsidR="00FF3520" w:rsidRPr="00B269CD" w:rsidTr="00A32E12">
      <w:trPr>
        <w:trHeight w:val="113"/>
        <w:jc w:val="center"/>
      </w:trPr>
      <w:tc>
        <w:tcPr>
          <w:tcW w:w="10776" w:type="dxa"/>
          <w:gridSpan w:val="3"/>
        </w:tcPr>
        <w:p w:rsidR="00FF3520" w:rsidRPr="00B269CD" w:rsidRDefault="00FF3520" w:rsidP="007777EB">
          <w:pPr>
            <w:spacing w:before="0"/>
            <w:jc w:val="left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</w:p>
      </w:tc>
    </w:tr>
    <w:tr w:rsidR="00FF3520" w:rsidRPr="00B269CD" w:rsidTr="00A32E12">
      <w:trPr>
        <w:trHeight w:val="283"/>
        <w:jc w:val="center"/>
      </w:trPr>
      <w:tc>
        <w:tcPr>
          <w:tcW w:w="10776" w:type="dxa"/>
          <w:gridSpan w:val="3"/>
          <w:tcMar>
            <w:left w:w="0" w:type="dxa"/>
            <w:right w:w="0" w:type="dxa"/>
          </w:tcMar>
          <w:vAlign w:val="center"/>
        </w:tcPr>
        <w:p w:rsidR="00FF3520" w:rsidRPr="00B269CD" w:rsidRDefault="00FF3520" w:rsidP="00FF3520">
          <w:pPr>
            <w:jc w:val="center"/>
            <w:rPr>
              <w:rFonts w:ascii="Verdana" w:eastAsia="Calibri" w:hAnsi="Verdana" w:cs="Helvetica"/>
              <w:b/>
              <w:color w:val="004B78"/>
              <w:sz w:val="14"/>
              <w:szCs w:val="14"/>
            </w:rPr>
          </w:pPr>
          <w:r w:rsidRPr="00B269CD">
            <w:rPr>
              <w:rFonts w:eastAsia="Calibri"/>
              <w:noProof/>
              <w:sz w:val="14"/>
              <w:szCs w:val="14"/>
              <w:lang w:eastAsia="es-ES"/>
            </w:rPr>
            <mc:AlternateContent>
              <mc:Choice Requires="wps">
                <w:drawing>
                  <wp:inline distT="0" distB="0" distL="0" distR="0" wp14:anchorId="6C847589" wp14:editId="309DF8B7">
                    <wp:extent cx="6842984" cy="287655"/>
                    <wp:effectExtent l="0" t="0" r="0" b="0"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2984" cy="2876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36C9D2B" id="Rectángulo 10" o:spid="_x0000_s1026" style="width:538.8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i7uwIAAHEFAAAOAAAAZHJzL2Uyb0RvYy54bWysVNtOGzEQfa/Uf7D8XjbZJiREJCiCpqqE&#10;ABUqnh2vd9eSb7WdC/2bfgs/1mPvBiLoU9V98M547mdmfH6x14pshQ/SmjkdngwoEYbbSppmTn88&#10;rD5NKQmRmYopa8ScPolALxYfP5zv3EyUtrWqEp7AiQmznZvTNkY3K4rAW6FZOLFOGAhr6zWLYH1T&#10;VJ7t4F2rohwMToud9ZXzlosQcHvVCeki+69rweNtXQcRiZpT5Bbz6fO5TmexOGezxjPXSt6nwf4h&#10;C82kQdAXV1csMrLx8p0rLbm3wdbxhFtd2LqWXOQaUM1w8Kaa+5Y5kWsBOMG9wBT+n1t+s73zRFbo&#10;HeAxTKNH34Ha82/TbJQluAVEOxdm0Lx3d77nAshU7772Ov1RCdlnWJ9eYBX7SDguT6ej8mw6ooRD&#10;Vk4np+Nxclq8Wjsf4ldhNUnEnHokkNFk2+sQO9WDSg9ytZJKkVpJzIzBZFHibXyUsc2YoZquGwH2&#10;2SIQZwHbIF8H36wvlSdblqbibPxlOukTasKx9nCQvvcmw1X5uRwdmaCU5hBKSUNYmv7hYNrZk8CZ&#10;EgniZMJmUSqRMO4Kw/DlYpJEGbKDWjlBVMIZaqsViyC1g3kwDSVMNVg0Hn1Oy9iEQ/aaALpioe2q&#10;ClbJqgunZcSKKanntE+oC6xMCinykvQwpz53nU3U2lZPGA4Am4AjwfGVRJBrFuId81gTXGL14y2O&#10;WllkbnuKktb6X3+7T/qYXkgp2WHtUNXPDfPon/pm0KCz4WgEtzEzo/GkBOOPJetjidnoS4seDnN2&#10;mUz6UR3I2lv9iBdimaJCxAxH7A6/nrmM3XOAN4aL5TKrYTcdi9fm3vHkPOGU4H3YPzLv+iGNGO8b&#10;e1hRNnszq51usjR2uYm2lrnfr7hiARKDvc6r0L9B6eE45rPW60u5+AMAAP//AwBQSwMEFAAGAAgA&#10;AAAhAAbJDl3dAAAABQEAAA8AAABkcnMvZG93bnJldi54bWxMj8FOwzAQRO9I/IO1SFxQ67TQBoU4&#10;FSrqiUtbeuC4iZckxF6H2G3D3+NygctKoxnNvM1XozXiRINvHSuYTRMQxJXTLdcKDm+bySMIH5A1&#10;Gsek4Js8rIrrqxwz7c68o9M+1CKWsM9QQRNCn0npq4Ys+qnriaP34QaLIcqhlnrAcyy3Rs6TZCkt&#10;thwXGuxp3VDV7Y9WwY5ft+md/Jxvtt36a/H+0pVm1il1ezM+P4EINIa/MFzwIzoUkal0R9ZeGAXx&#10;kfB7L16SpksQpYKHxT3IIpf/6YsfAAAA//8DAFBLAQItABQABgAIAAAAIQC2gziS/gAAAOEBAAAT&#10;AAAAAAAAAAAAAAAAAAAAAABbQ29udGVudF9UeXBlc10ueG1sUEsBAi0AFAAGAAgAAAAhADj9If/W&#10;AAAAlAEAAAsAAAAAAAAAAAAAAAAALwEAAF9yZWxzLy5yZWxzUEsBAi0AFAAGAAgAAAAhAHdXOLu7&#10;AgAAcQUAAA4AAAAAAAAAAAAAAAAALgIAAGRycy9lMm9Eb2MueG1sUEsBAi0AFAAGAAgAAAAhAAbJ&#10;Dl3dAAAABQEAAA8AAAAAAAAAAAAAAAAAFQUAAGRycy9kb3ducmV2LnhtbFBLBQYAAAAABAAEAPMA&#10;AAAf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</w:tbl>
  <w:p w:rsidR="00FF3520" w:rsidRPr="00E404F1" w:rsidRDefault="00FF3520" w:rsidP="00FF3520">
    <w:pPr>
      <w:spacing w:line="240" w:lineRule="exac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CE" w:rsidRDefault="000316D8" w:rsidP="000316D8">
    <w:pPr>
      <w:jc w:val="right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D3C497D" wp14:editId="7CDC1347">
          <wp:simplePos x="0" y="0"/>
          <wp:positionH relativeFrom="column">
            <wp:posOffset>-723265</wp:posOffset>
          </wp:positionH>
          <wp:positionV relativeFrom="paragraph">
            <wp:posOffset>187960</wp:posOffset>
          </wp:positionV>
          <wp:extent cx="7572375" cy="1038225"/>
          <wp:effectExtent l="0" t="0" r="9525" b="952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PAGINA </w:t>
    </w:r>
    <w:r w:rsidR="00432A6A" w:rsidRPr="00432A6A">
      <w:rPr>
        <w:sz w:val="16"/>
        <w:szCs w:val="16"/>
      </w:rPr>
      <w:fldChar w:fldCharType="begin"/>
    </w:r>
    <w:r w:rsidR="00432A6A" w:rsidRPr="00432A6A">
      <w:rPr>
        <w:sz w:val="16"/>
        <w:szCs w:val="16"/>
      </w:rPr>
      <w:instrText>PAGE   \* MERGEFORMAT</w:instrText>
    </w:r>
    <w:r w:rsidR="00432A6A" w:rsidRPr="00432A6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432A6A" w:rsidRPr="00432A6A">
      <w:rPr>
        <w:sz w:val="16"/>
        <w:szCs w:val="16"/>
      </w:rPr>
      <w:fldChar w:fldCharType="end"/>
    </w:r>
  </w:p>
  <w:p w:rsidR="000316D8" w:rsidRPr="00432A6A" w:rsidRDefault="000316D8" w:rsidP="00432A6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764" w:rsidRDefault="00A25764">
      <w:r>
        <w:separator/>
      </w:r>
    </w:p>
  </w:footnote>
  <w:footnote w:type="continuationSeparator" w:id="0">
    <w:p w:rsidR="00A25764" w:rsidRDefault="00A25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D5F" w:rsidRDefault="00ED5D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9"/>
      <w:gridCol w:w="5663"/>
    </w:tblGrid>
    <w:tr w:rsidR="00EC7B49" w:rsidRPr="005A4645" w:rsidTr="00EC7B49">
      <w:trPr>
        <w:trHeight w:val="170"/>
      </w:trPr>
      <w:tc>
        <w:tcPr>
          <w:tcW w:w="10772" w:type="dxa"/>
          <w:gridSpan w:val="2"/>
        </w:tcPr>
        <w:p w:rsidR="005A4645" w:rsidRPr="005A4645" w:rsidRDefault="00EC7B49" w:rsidP="007777EB">
          <w:pPr>
            <w:spacing w:before="0"/>
            <w:jc w:val="left"/>
          </w:pPr>
          <w:r w:rsidRPr="005A4645">
            <w:rPr>
              <w:rFonts w:ascii="Calibri" w:eastAsia="Calibri" w:hAnsi="Calibri" w:cs="Times New Roman"/>
              <w:noProof/>
              <w:sz w:val="22"/>
              <w:lang w:eastAsia="es-ES"/>
            </w:rPr>
            <mc:AlternateContent>
              <mc:Choice Requires="wps">
                <w:drawing>
                  <wp:inline distT="0" distB="0" distL="0" distR="0" wp14:anchorId="59AF75A6" wp14:editId="3B41359A">
                    <wp:extent cx="6840000" cy="288000"/>
                    <wp:effectExtent l="0" t="0" r="0" b="0"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40000" cy="2880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95E87"/>
                                </a:gs>
                                <a:gs pos="100000">
                                  <a:srgbClr val="1F2324"/>
                                </a:gs>
                              </a:gsLst>
                              <a:lin ang="10800000" scaled="1"/>
                              <a:tileRect/>
                            </a:gra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C8485D9" id="Rectángulo 1" o:spid="_x0000_s1026" style="width:538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/2uQIAAG8FAAAOAAAAZHJzL2Uyb0RvYy54bWysVMFu2zAMvQ/YPwi6r06ytE2NJkXQLsOA&#10;Yi3WDj0zsmwLkCVNUpp0f7Nv2Y/tSXbaoOtpWA4OKVIk3yOp84tdp9mj9EFZM+fjoxFn0ghbKdPM&#10;+ff71YcZZyGSqUhbI+f8SQZ+sXj/7nzrSjmxrdWV9AxBTCi3bs7bGF1ZFEG0sqNwZJ00MNbWdxSh&#10;+qaoPG0RvdPFZDQ6KbbWV85bIUPA6VVv5Iscv66liDd1HWRkes5RW8xfn7/r9C0W51Q2nlyrxFAG&#10;/UMVHSmDpM+hrigS23j1V6hOCW+DreORsF1h61oJmTEAzXj0Cs1dS05mLCAnuGeawv8LK74+3nqm&#10;KvSOM0MdWvQNpP3+ZZqNtmycCNq6UMLvzt36QQsQE9pd7bv0Dxxsl0l9eiZV7iITODyZTUf4cSZg&#10;m8xmSUaY4uW28yF+lrZjSZhzj/yZS3q8DrF33bsMFFcrpTWrtcLEGMwVZ97GBxXbzFjCkh0D7vcC&#10;cxakjfJx8M36Unv2SGkmzo4/zU6Hgppw6D1OZb9xZbyafJxMD64ASrNPpZVhlGZ/PEpIE+4gSMtM&#10;MLBQGZWWieIeGEYvg0kWbdgWFyenmS0CtlpTBHGdw/VgGs5IN1gzEX1GYmziIUdNBF1RaHtUwWpV&#10;pQqp7FTEgmnVzflQUJ9Ym2SVeUUGmlOf+84maW2rJ4wGiE3EseDESiHJNYV4Sx5LgkMsfrzBp9YW&#10;ldtB4qy1/udb58kfswsrZ1ssHVD92JBH//QXgwadjadThI1ZmR6fTqD4Q8v60GI23aVFDzG5qC6L&#10;yT/qvVh72z3gfVimrDCREcjd8zcol7F/DPDCCLlcZjdspqN4be6c2I9Sovd+90DeDUMaMd5f7X5B&#10;qXw1q71vYtjY5SbaWuV+v/CKBUgKtjqvwvACpWfjUM9eL+/k4g8AAAD//wMAUEsDBBQABgAIAAAA&#10;IQAIKXF23AAAAAUBAAAPAAAAZHJzL2Rvd25yZXYueG1sTI/BTsMwEETvSPyDtUhcEHUatQSFOBUq&#10;6olLWzhw3MRLEmKvQ+y24e9xuZTLSqMZzbwtVpM14kij7xwrmM8SEMS10x03Ct7fNvePIHxA1mgc&#10;k4If8rAqr68KzLU78Y6O+9CIWMI+RwVtCEMupa9bsuhnbiCO3qcbLYYox0bqEU+x3BqZJsmDtNhx&#10;XGhxoHVLdb8/WAU7ft1md/Ir3Wz79ffy46WvzLxX6vZmen4CEWgKlzCc8SM6lJGpcgfWXhgF8ZHw&#10;d89ekmUpiErBYrkAWRbyP335CwAA//8DAFBLAQItABQABgAIAAAAIQC2gziS/gAAAOEBAAATAAAA&#10;AAAAAAAAAAAAAAAAAABbQ29udGVudF9UeXBlc10ueG1sUEsBAi0AFAAGAAgAAAAhADj9If/WAAAA&#10;lAEAAAsAAAAAAAAAAAAAAAAALwEAAF9yZWxzLy5yZWxzUEsBAi0AFAAGAAgAAAAhAL+mn/a5AgAA&#10;bwUAAA4AAAAAAAAAAAAAAAAALgIAAGRycy9lMm9Eb2MueG1sUEsBAi0AFAAGAAgAAAAhAAgpcXbc&#10;AAAABQEAAA8AAAAAAAAAAAAAAAAAEwUAAGRycy9kb3ducmV2LnhtbFBLBQYAAAAABAAEAPMAAAAc&#10;BgAAAAA=&#10;" fillcolor="#095e87" stroked="f" strokeweight="1pt">
                    <v:fill color2="#1f2324" rotate="t" angle="270" focus="100%" type="gradient"/>
                    <w10:anchorlock/>
                  </v:rect>
                </w:pict>
              </mc:Fallback>
            </mc:AlternateContent>
          </w:r>
        </w:p>
      </w:tc>
    </w:tr>
    <w:tr w:rsidR="00EC7B49" w:rsidRPr="005A4645" w:rsidTr="000C7301">
      <w:trPr>
        <w:trHeight w:val="1247"/>
      </w:trPr>
      <w:tc>
        <w:tcPr>
          <w:tcW w:w="5109" w:type="dxa"/>
          <w:noWrap/>
          <w:vAlign w:val="center"/>
        </w:tcPr>
        <w:p w:rsidR="00567A6A" w:rsidRPr="005A4645" w:rsidRDefault="000C7301" w:rsidP="00ED5D5F">
          <w:pPr>
            <w:spacing w:before="0"/>
            <w:ind w:left="284"/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57AFDE30" wp14:editId="10EBB1BB">
                <wp:extent cx="2160000" cy="560187"/>
                <wp:effectExtent l="0" t="0" r="0" b="0"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Recurso 1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000" cy="560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3" w:type="dxa"/>
          <w:vAlign w:val="center"/>
        </w:tcPr>
        <w:p w:rsidR="005A4645" w:rsidRPr="005A4645" w:rsidRDefault="00567A6A" w:rsidP="007777EB">
          <w:pPr>
            <w:spacing w:before="0"/>
            <w:jc w:val="right"/>
          </w:pPr>
          <w:r w:rsidRPr="005A4645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>
                    <wp:extent cx="2153285" cy="323850"/>
                    <wp:effectExtent l="0" t="0" r="0" b="0"/>
                    <wp:docPr id="2" name="2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5328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A4645" w:rsidRPr="00FF3520" w:rsidRDefault="005A4645" w:rsidP="007777EB">
                                <w:pPr>
                                  <w:spacing w:before="0"/>
                                  <w:jc w:val="right"/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</w:pPr>
                                <w:r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 xml:space="preserve">COMUNICACIÓN </w:t>
                                </w:r>
                                <w:r w:rsidR="00FF3520" w:rsidRPr="00FF3520">
                                  <w:rPr>
                                    <w:rFonts w:ascii="Keep Calm Med" w:hAnsi="Keep Calm Med"/>
                                    <w:b/>
                                    <w:smallCaps/>
                                    <w:color w:val="002F7A"/>
                                    <w:sz w:val="28"/>
                                    <w:lang w:val="es-CO"/>
                                  </w:rPr>
                                  <w:t>INTERNA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2 Cuadro de texto" o:spid="_x0000_s1026" type="#_x0000_t202" style="width:169.5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clVgIAAJ8EAAAOAAAAZHJzL2Uyb0RvYy54bWysVE1vGjEQvVfqf7B8LwtLSAnKElEiqkoo&#10;iUSqnI3XG1byelzbsEt/fZ+9kKRpT1U5mPliPt6b4fqmazQ7KOdrMgUfDYacKSOprM1zwb8/rj5N&#10;OfNBmFJoMqrgR+X5zfzjh+vWzlROO9KlcgxJjJ+1tuC7EOwsy7zcqUb4AVll4KzINSJAdc9Z6USL&#10;7I3O8uHwMmvJldaRVN7Dets7+Tzlryolw31VeRWYLjh6C+l16d3GN5tfi9mzE3ZXy1Mb4h+6aERt&#10;UPQl1a0Igu1d/UeqppaOPFVhIKnJqKpqqdIMmGY0fDfNZiesSrMAHG9fYPL/L628Ozw4VpcFzzkz&#10;ogFFOVvuRemIlYoF1QWKILXWzxC7sYgO3RfqQPbZ7mGMs3eVa+I3pmLwA+7jC8TIwySM+WgyzqcT&#10;ziR843w8nSQOstdfW+fDV0UNi0LBHShMyIrD2gd0gtBzSCzmSdflqtY6KUe/1I4dBNjGkpTUcqaF&#10;DzAWfJU+sWmk+O1n2rC24Jdj9BKzGIr5+jhtokWlTTrVj1D0I0cpdNvuhM+WyiPgcdRvmbdyVWOG&#10;NRp4EA5rBURwKuEeT6UJJekkcbYj9/Nv9hgPtuHlrMWaFtz/2AunMNc3gz24Gl1cxL1OysXkcw7F&#10;vfVs33rMvlkSsBnhKK1MYowP+ixWjponXNQiVoVLGInaBQ9ncRn648FFSrVYpCBsshVhbTZWxtQR&#10;sMjQY/cknD3RGBfpjs4LLWbv2Oxje/AX+0BVnaiOAPeogrSo4AoSfaeLjWf2Vk9Rr/8r818AAAD/&#10;/wMAUEsDBBQABgAIAAAAIQCb4H9A3QAAAAQBAAAPAAAAZHJzL2Rvd25yZXYueG1sTI9BS8NAEIXv&#10;gv9hGcGb3cSi2JhJEVG0YKimgtdtdkyi2dmwu21if72rF70MPN7jvW/y5WR6sSfnO8sI6SwBQVxb&#10;3XGD8Lq5P7sC4YNirXrLhPBFHpbF8VGuMm1HfqF9FRoRS9hnCqENYcik9HVLRvmZHYij926dUSFK&#10;10jt1BjLTS/Pk+RSGtVxXGjVQLct1Z/VziC8jdWDW69WH8/DY3lYH6ryie5KxNOT6eYaRKAp/IXh&#10;Bz+iQxGZtnbH2oseIT4Sfm/05vNFCmKLcJEmIItc/ocvvgEAAP//AwBQSwECLQAUAAYACAAAACEA&#10;toM4kv4AAADhAQAAEwAAAAAAAAAAAAAAAAAAAAAAW0NvbnRlbnRfVHlwZXNdLnhtbFBLAQItABQA&#10;BgAIAAAAIQA4/SH/1gAAAJQBAAALAAAAAAAAAAAAAAAAAC8BAABfcmVscy8ucmVsc1BLAQItABQA&#10;BgAIAAAAIQBWQMclVgIAAJ8EAAAOAAAAAAAAAAAAAAAAAC4CAABkcnMvZTJvRG9jLnhtbFBLAQIt&#10;ABQABgAIAAAAIQCb4H9A3QAAAAQBAAAPAAAAAAAAAAAAAAAAALAEAABkcnMvZG93bnJldi54bWxQ&#10;SwUGAAAAAAQABADzAAAAugUAAAAA&#10;" fillcolor="window" stroked="f" strokeweight=".5pt">
                    <v:textbox>
                      <w:txbxContent>
                        <w:p w:rsidR="005A4645" w:rsidRPr="00FF3520" w:rsidRDefault="005A4645" w:rsidP="007777EB">
                          <w:pPr>
                            <w:spacing w:before="0"/>
                            <w:jc w:val="right"/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</w:pPr>
                          <w:r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 xml:space="preserve">COMUNICACIÓN </w:t>
                          </w:r>
                          <w:r w:rsidR="00FF3520" w:rsidRPr="00FF3520">
                            <w:rPr>
                              <w:rFonts w:ascii="Keep Calm Med" w:hAnsi="Keep Calm Med"/>
                              <w:b/>
                              <w:smallCaps/>
                              <w:color w:val="002F7A"/>
                              <w:sz w:val="28"/>
                              <w:lang w:val="es-CO"/>
                            </w:rPr>
                            <w:t>INTERNA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  <w:p w:rsidR="00432A6A" w:rsidRDefault="00432A6A" w:rsidP="00FF35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4CE" w:rsidRPr="00432A6A" w:rsidRDefault="000316D8" w:rsidP="00432A6A">
    <w:pPr>
      <w:ind w:left="-142" w:right="-140"/>
      <w:jc w:val="center"/>
    </w:pPr>
    <w:r w:rsidRPr="00407ADB">
      <w:rPr>
        <w:noProof/>
        <w:lang w:eastAsia="es-ES"/>
      </w:rPr>
      <w:drawing>
        <wp:anchor distT="0" distB="0" distL="114300" distR="114300" simplePos="0" relativeHeight="251657215" behindDoc="0" locked="0" layoutInCell="1" allowOverlap="1" wp14:anchorId="174D8341" wp14:editId="13B11ECC">
          <wp:simplePos x="0" y="0"/>
          <wp:positionH relativeFrom="column">
            <wp:posOffset>-717018</wp:posOffset>
          </wp:positionH>
          <wp:positionV relativeFrom="paragraph">
            <wp:posOffset>-222250</wp:posOffset>
          </wp:positionV>
          <wp:extent cx="7572375" cy="1712595"/>
          <wp:effectExtent l="0" t="0" r="9525" b="190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71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7AD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CF724D8" wp14:editId="004D36CF">
              <wp:simplePos x="0" y="0"/>
              <wp:positionH relativeFrom="column">
                <wp:posOffset>2839085</wp:posOffset>
              </wp:positionH>
              <wp:positionV relativeFrom="paragraph">
                <wp:posOffset>701040</wp:posOffset>
              </wp:positionV>
              <wp:extent cx="3295650" cy="32385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565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316D8" w:rsidRPr="00F83065" w:rsidRDefault="000316D8" w:rsidP="000316D8">
                          <w:pPr>
                            <w:jc w:val="center"/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</w:pP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COMUNICACIÓ</w:t>
                          </w:r>
                          <w:r w:rsidRPr="00F83065"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 xml:space="preserve">N </w:t>
                          </w:r>
                          <w:r>
                            <w:rPr>
                              <w:rFonts w:ascii="Keep Calm Med" w:hAnsi="Keep Calm Med"/>
                              <w:b/>
                              <w:color w:val="002F7A"/>
                              <w:sz w:val="28"/>
                              <w:lang w:val="es-CO"/>
                            </w:rPr>
                            <w:t>A CLIENTES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24D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7" type="#_x0000_t202" style="position:absolute;left:0;text-align:left;margin-left:223.55pt;margin-top:55.2pt;width:259.5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wlkQIAAJoFAAAOAAAAZHJzL2Uyb0RvYy54bWysVEtPGzEQvlfqf7B8L5sXFCI2KA2iqoQA&#10;FSrOjtdOrNoe13aym/56xt7dJKVcqHrZHXu+mfF887i8aowmW+GDAlvS4cmAEmE5VMquSvrj6ebT&#10;OSUhMlsxDVaUdCcCvZp9/HBZu6kYwRp0JTxBJzZMa1fSdYxuWhSBr4Vh4QScsKiU4A2LePSrovKs&#10;Ru9GF6PB4KyowVfOAxch4O11q6Sz7F9KweO9lEFEokuKb4v56/N3mb7F7JJNV565teLdM9g/vMIw&#10;ZTHo3tU1i4xsvPrLlVHcQwAZTziYAqRUXOQcMJvh4FU2j2vmRM4FyQluT1P4f2753fbBE1Vh7YaU&#10;WGawRsMhWWxY5YFUgkTRREg01S5MEf3oEB+bL9AgsL8PeJmyb6Q36Y95EdQj4bs9yeiHcLwcjy5O&#10;z05RxVE3Ho3PUUb3xcHa+RC/CjAkCSX1WMTMLdvehthCe0gKFkCr6kZpnQ+pccRCe7JlWHId8xvR&#10;+R8obUld0rMxhk5GFpJ561nbdCNy63ThUuZthlmKOy0SRtvvQiJ1OdE3YjPOhd3Hz+iEkhjqPYYd&#10;/vCq9xi3eaBFjgw27o2NsuBz9nnWDpRVP3vKZIvH2hzlncTYLJu2Z/oGWEK1w77w0A5YcPxGYfFu&#10;WYgPzONEYb1xS8R7/EgNSD50EiVr8L/fuk94bHTUUlLjhJY0/NowLyjR3yyOwMVwMkkjnQ+T088j&#10;PPhjzfJYYzdmAdgR2OX4uiwmfNS9KD2YZ1wm8xQVVcxyjF3S2IuL2O4NXEZczOcZhEPsWLy1j44n&#10;14nl1JpPzTPzruvfNEF30M8ym75q4xabLC3MNxGkyj2eeG5Z7fjHBZCnpFtWacMcnzPqsFJnLwAA&#10;AP//AwBQSwMEFAAGAAgAAAAhABf+vz7hAAAACwEAAA8AAABkcnMvZG93bnJldi54bWxMj0FPg0AQ&#10;he8m/ofNmHgx7YJFqsjSGKM28WapGm9bdgQiO0vYLeC/dzzpcd778ua9fDPbTow4+NaRgngZgUCq&#10;nGmpVrAvHxfXIHzQZHTnCBV8o4dNcXqS68y4iV5w3IVacAj5TCtoQugzKX3VoNV+6Xok9j7dYHXg&#10;c6ilGfTE4baTl1GUSqtb4g+N7vG+weprd7QKPi7q92c/P71Oq6tV/7Ady/WbKZU6P5vvbkEEnMMf&#10;DL/1uToU3OngjmS86BQkyTpmlI04SkAwcZOmrBxYSeMEZJHL/xuKHwAAAP//AwBQSwECLQAUAAYA&#10;CAAAACEAtoM4kv4AAADhAQAAEwAAAAAAAAAAAAAAAAAAAAAAW0NvbnRlbnRfVHlwZXNdLnhtbFBL&#10;AQItABQABgAIAAAAIQA4/SH/1gAAAJQBAAALAAAAAAAAAAAAAAAAAC8BAABfcmVscy8ucmVsc1BL&#10;AQItABQABgAIAAAAIQCuGzwlkQIAAJoFAAAOAAAAAAAAAAAAAAAAAC4CAABkcnMvZTJvRG9jLnht&#10;bFBLAQItABQABgAIAAAAIQAX/r8+4QAAAAsBAAAPAAAAAAAAAAAAAAAAAOsEAABkcnMvZG93bnJl&#10;di54bWxQSwUGAAAAAAQABADzAAAA+QUAAAAA&#10;" fillcolor="white [3201]" stroked="f" strokeweight=".5pt">
              <v:textbox>
                <w:txbxContent>
                  <w:p w:rsidR="000316D8" w:rsidRPr="00F83065" w:rsidRDefault="000316D8" w:rsidP="000316D8">
                    <w:pPr>
                      <w:jc w:val="center"/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</w:pP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COMUNICACIÓ</w:t>
                    </w:r>
                    <w:r w:rsidRPr="00F83065"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 xml:space="preserve">N </w:t>
                    </w:r>
                    <w:r>
                      <w:rPr>
                        <w:rFonts w:ascii="Keep Calm Med" w:hAnsi="Keep Calm Med"/>
                        <w:b/>
                        <w:color w:val="002F7A"/>
                        <w:sz w:val="28"/>
                        <w:lang w:val="es-CO"/>
                      </w:rPr>
                      <w:t>A CLIENTES</w:t>
                    </w:r>
                  </w:p>
                </w:txbxContent>
              </v:textbox>
            </v:shape>
          </w:pict>
        </mc:Fallback>
      </mc:AlternateContent>
    </w:r>
  </w:p>
  <w:p w:rsidR="00432A6A" w:rsidRDefault="00432A6A" w:rsidP="00432A6A">
    <w:pPr>
      <w:ind w:left="-142" w:right="-14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A08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0A191AA2"/>
    <w:multiLevelType w:val="multilevel"/>
    <w:tmpl w:val="80C48432"/>
    <w:lvl w:ilvl="0">
      <w:start w:val="1"/>
      <w:numFmt w:val="decimal"/>
      <w:lvlText w:val="%1.-"/>
      <w:lvlJc w:val="left"/>
      <w:pPr>
        <w:ind w:left="397" w:hanging="397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0"/>
        <w:vertAlign w:val="baseline"/>
      </w:rPr>
    </w:lvl>
    <w:lvl w:ilvl="1">
      <w:start w:val="1"/>
      <w:numFmt w:val="lowerLetter"/>
      <w:lvlText w:val="%2)"/>
      <w:lvlJc w:val="left"/>
      <w:pPr>
        <w:ind w:left="794" w:hanging="397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2" w15:restartNumberingAfterBreak="0">
    <w:nsid w:val="0D191D45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3" w15:restartNumberingAfterBreak="0">
    <w:nsid w:val="31A9658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4" w15:restartNumberingAfterBreak="0">
    <w:nsid w:val="3D506B3C"/>
    <w:multiLevelType w:val="multilevel"/>
    <w:tmpl w:val="9562620C"/>
    <w:lvl w:ilvl="0">
      <w:start w:val="1"/>
      <w:numFmt w:val="none"/>
      <w:pStyle w:val="codigo"/>
      <w:lvlText w:val=""/>
      <w:lvlJc w:val="left"/>
      <w:pPr>
        <w:ind w:left="284" w:firstLine="567"/>
      </w:pPr>
      <w:rPr>
        <w:rFonts w:hint="default"/>
      </w:rPr>
    </w:lvl>
    <w:lvl w:ilvl="1">
      <w:start w:val="1"/>
      <w:numFmt w:val="none"/>
      <w:lvlText w:val=""/>
      <w:lvlJc w:val="left"/>
      <w:pPr>
        <w:ind w:left="568" w:firstLine="567"/>
      </w:pPr>
      <w:rPr>
        <w:rFonts w:hint="default"/>
      </w:rPr>
    </w:lvl>
    <w:lvl w:ilvl="2">
      <w:start w:val="1"/>
      <w:numFmt w:val="none"/>
      <w:lvlText w:val=""/>
      <w:lvlJc w:val="left"/>
      <w:pPr>
        <w:ind w:left="852" w:firstLine="567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firstLine="567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firstLine="567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firstLine="567"/>
      </w:pPr>
      <w:rPr>
        <w:rFonts w:hint="default"/>
      </w:rPr>
    </w:lvl>
  </w:abstractNum>
  <w:abstractNum w:abstractNumId="5" w15:restartNumberingAfterBreak="0">
    <w:nsid w:val="3E29704A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6" w15:restartNumberingAfterBreak="0">
    <w:nsid w:val="458E0C54"/>
    <w:multiLevelType w:val="multilevel"/>
    <w:tmpl w:val="811C884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Helvetica" w:hAnsi="Helvetica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ascii="Helvetica" w:hAnsi="Helvetica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tabs>
          <w:tab w:val="num" w:pos="1191"/>
        </w:tabs>
        <w:ind w:left="1191" w:hanging="397"/>
      </w:pPr>
      <w:rPr>
        <w:rFonts w:ascii="Helvetica" w:hAnsi="Helvetica" w:hint="default"/>
        <w:b w:val="0"/>
        <w:i w:val="0"/>
        <w:sz w:val="20"/>
      </w:rPr>
    </w:lvl>
    <w:lvl w:ilvl="3">
      <w:start w:val="1"/>
      <w:numFmt w:val="bullet"/>
      <w:lvlText w:val="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bullet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7" w15:restartNumberingAfterBreak="0">
    <w:nsid w:val="524319A5"/>
    <w:multiLevelType w:val="multilevel"/>
    <w:tmpl w:val="44F2633C"/>
    <w:lvl w:ilvl="0">
      <w:start w:val="1"/>
      <w:numFmt w:val="decimal"/>
      <w:pStyle w:val="TituloSeccion"/>
      <w:suff w:val="space"/>
      <w:lvlText w:val="%1.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Epigrafe"/>
      <w:suff w:val="space"/>
      <w:lvlText w:val="%1.%2."/>
      <w:lvlJc w:val="left"/>
      <w:pPr>
        <w:ind w:left="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epigrafeNivel1"/>
      <w:suff w:val="space"/>
      <w:lvlText w:val="%1.%2.%3."/>
      <w:lvlJc w:val="left"/>
      <w:pPr>
        <w:ind w:left="425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epigrafeNivel2"/>
      <w:suff w:val="space"/>
      <w:lvlText w:val="%1.%2.%3.%4."/>
      <w:lvlJc w:val="left"/>
      <w:pPr>
        <w:ind w:left="56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82"/>
        </w:tabs>
        <w:ind w:left="24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5CD647F2"/>
    <w:multiLevelType w:val="hybridMultilevel"/>
    <w:tmpl w:val="BFD866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A74D68"/>
    <w:multiLevelType w:val="hybridMultilevel"/>
    <w:tmpl w:val="417822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73FB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displayBackgroundShape/>
  <w:proofState w:spelling="clean" w:grammar="clean"/>
  <w:attachedTemplate r:id="rId1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A"/>
    <w:rsid w:val="0001070B"/>
    <w:rsid w:val="0002517E"/>
    <w:rsid w:val="000316D8"/>
    <w:rsid w:val="000435BB"/>
    <w:rsid w:val="00055A95"/>
    <w:rsid w:val="00094375"/>
    <w:rsid w:val="000B156D"/>
    <w:rsid w:val="000B4AA3"/>
    <w:rsid w:val="000C7301"/>
    <w:rsid w:val="0012558F"/>
    <w:rsid w:val="00127793"/>
    <w:rsid w:val="0014498E"/>
    <w:rsid w:val="001E4E89"/>
    <w:rsid w:val="001F5EF3"/>
    <w:rsid w:val="001F689F"/>
    <w:rsid w:val="002144CE"/>
    <w:rsid w:val="00234C9E"/>
    <w:rsid w:val="00274945"/>
    <w:rsid w:val="00295F6C"/>
    <w:rsid w:val="002D2993"/>
    <w:rsid w:val="002D4E4B"/>
    <w:rsid w:val="002E0D4C"/>
    <w:rsid w:val="002F0370"/>
    <w:rsid w:val="002F4273"/>
    <w:rsid w:val="0032688F"/>
    <w:rsid w:val="003461A8"/>
    <w:rsid w:val="00347D66"/>
    <w:rsid w:val="00373DC2"/>
    <w:rsid w:val="00392091"/>
    <w:rsid w:val="003B1C1D"/>
    <w:rsid w:val="003B2639"/>
    <w:rsid w:val="003B674F"/>
    <w:rsid w:val="003D0C4E"/>
    <w:rsid w:val="003E6560"/>
    <w:rsid w:val="004131D6"/>
    <w:rsid w:val="00432A6A"/>
    <w:rsid w:val="0045758B"/>
    <w:rsid w:val="00474B8D"/>
    <w:rsid w:val="004A05C8"/>
    <w:rsid w:val="004A6A53"/>
    <w:rsid w:val="004A7B10"/>
    <w:rsid w:val="004D1502"/>
    <w:rsid w:val="004E05DD"/>
    <w:rsid w:val="004E105A"/>
    <w:rsid w:val="004E1EE5"/>
    <w:rsid w:val="004E21D1"/>
    <w:rsid w:val="0054715E"/>
    <w:rsid w:val="00552E7C"/>
    <w:rsid w:val="00567A6A"/>
    <w:rsid w:val="00587293"/>
    <w:rsid w:val="00592AF5"/>
    <w:rsid w:val="005A4645"/>
    <w:rsid w:val="005A76C2"/>
    <w:rsid w:val="005D4827"/>
    <w:rsid w:val="005E743B"/>
    <w:rsid w:val="005F146B"/>
    <w:rsid w:val="005F2B3F"/>
    <w:rsid w:val="006116BC"/>
    <w:rsid w:val="00621CAF"/>
    <w:rsid w:val="00626D40"/>
    <w:rsid w:val="00666EE5"/>
    <w:rsid w:val="00667B02"/>
    <w:rsid w:val="006D1DDF"/>
    <w:rsid w:val="006D2298"/>
    <w:rsid w:val="006D31E6"/>
    <w:rsid w:val="0071267A"/>
    <w:rsid w:val="00747035"/>
    <w:rsid w:val="007642AA"/>
    <w:rsid w:val="007764B5"/>
    <w:rsid w:val="007777EB"/>
    <w:rsid w:val="007931DB"/>
    <w:rsid w:val="007E25C6"/>
    <w:rsid w:val="007F5E38"/>
    <w:rsid w:val="00816BA6"/>
    <w:rsid w:val="00826A77"/>
    <w:rsid w:val="0083590C"/>
    <w:rsid w:val="0089063E"/>
    <w:rsid w:val="008D6827"/>
    <w:rsid w:val="008E1519"/>
    <w:rsid w:val="0091201C"/>
    <w:rsid w:val="00920842"/>
    <w:rsid w:val="00931117"/>
    <w:rsid w:val="00965111"/>
    <w:rsid w:val="00974E7A"/>
    <w:rsid w:val="009965D7"/>
    <w:rsid w:val="009A4746"/>
    <w:rsid w:val="009E4325"/>
    <w:rsid w:val="00A12353"/>
    <w:rsid w:val="00A178E4"/>
    <w:rsid w:val="00A25764"/>
    <w:rsid w:val="00A34941"/>
    <w:rsid w:val="00A82753"/>
    <w:rsid w:val="00A868CE"/>
    <w:rsid w:val="00A92FCA"/>
    <w:rsid w:val="00AA70D8"/>
    <w:rsid w:val="00AD5ED9"/>
    <w:rsid w:val="00B03DEC"/>
    <w:rsid w:val="00B048EE"/>
    <w:rsid w:val="00B269CD"/>
    <w:rsid w:val="00B26EF4"/>
    <w:rsid w:val="00B55BCA"/>
    <w:rsid w:val="00B61133"/>
    <w:rsid w:val="00B61AE4"/>
    <w:rsid w:val="00B645F0"/>
    <w:rsid w:val="00B84F1B"/>
    <w:rsid w:val="00B85EE0"/>
    <w:rsid w:val="00BB26F9"/>
    <w:rsid w:val="00BD59B3"/>
    <w:rsid w:val="00C00FD8"/>
    <w:rsid w:val="00C21821"/>
    <w:rsid w:val="00C26F95"/>
    <w:rsid w:val="00C400DA"/>
    <w:rsid w:val="00C53F19"/>
    <w:rsid w:val="00C87090"/>
    <w:rsid w:val="00C96F76"/>
    <w:rsid w:val="00CC6EA8"/>
    <w:rsid w:val="00CD2D84"/>
    <w:rsid w:val="00D04EE0"/>
    <w:rsid w:val="00D32CA8"/>
    <w:rsid w:val="00D549ED"/>
    <w:rsid w:val="00D87D56"/>
    <w:rsid w:val="00D902F7"/>
    <w:rsid w:val="00DC1193"/>
    <w:rsid w:val="00DC2659"/>
    <w:rsid w:val="00DC7EA3"/>
    <w:rsid w:val="00E004CA"/>
    <w:rsid w:val="00E06A57"/>
    <w:rsid w:val="00E35C57"/>
    <w:rsid w:val="00E3740C"/>
    <w:rsid w:val="00E404F1"/>
    <w:rsid w:val="00E61093"/>
    <w:rsid w:val="00E9510C"/>
    <w:rsid w:val="00EA0C2B"/>
    <w:rsid w:val="00EB0861"/>
    <w:rsid w:val="00EB5BAA"/>
    <w:rsid w:val="00EC1B15"/>
    <w:rsid w:val="00EC7B49"/>
    <w:rsid w:val="00ED14E0"/>
    <w:rsid w:val="00ED5D5F"/>
    <w:rsid w:val="00F04204"/>
    <w:rsid w:val="00F14A96"/>
    <w:rsid w:val="00F23FAE"/>
    <w:rsid w:val="00F2541F"/>
    <w:rsid w:val="00F33D7E"/>
    <w:rsid w:val="00F344DB"/>
    <w:rsid w:val="00F564F8"/>
    <w:rsid w:val="00F672E9"/>
    <w:rsid w:val="00F77EC7"/>
    <w:rsid w:val="00FA6A88"/>
    <w:rsid w:val="00FA7BCF"/>
    <w:rsid w:val="00FE100A"/>
    <w:rsid w:val="00FF2ADA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A41A7"/>
  <w15:docId w15:val="{4CF3E0FD-492E-4669-8F81-CDFDB4D8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Arial" w:hAnsi="Verdana" w:cs="Arial"/>
        <w:color w:val="000000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EE5"/>
    <w:pPr>
      <w:spacing w:before="120" w:line="240" w:lineRule="auto"/>
      <w:jc w:val="both"/>
    </w:pPr>
    <w:rPr>
      <w:rFonts w:eastAsiaTheme="minorHAnsi" w:cstheme="minorBidi"/>
      <w:color w:val="auto"/>
      <w:sz w:val="18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00" w:line="276" w:lineRule="auto"/>
      <w:contextualSpacing/>
      <w:jc w:val="left"/>
      <w:outlineLvl w:val="0"/>
    </w:pPr>
    <w:rPr>
      <w:rFonts w:eastAsia="Arial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line="276" w:lineRule="auto"/>
      <w:contextualSpacing/>
      <w:jc w:val="left"/>
      <w:outlineLvl w:val="1"/>
    </w:pPr>
    <w:rPr>
      <w:rFonts w:eastAsia="Arial"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contextualSpacing/>
      <w:jc w:val="left"/>
      <w:outlineLvl w:val="2"/>
    </w:pPr>
    <w:rPr>
      <w:rFonts w:eastAsia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contextualSpacing/>
      <w:jc w:val="left"/>
      <w:outlineLvl w:val="3"/>
    </w:pPr>
    <w:rPr>
      <w:rFonts w:eastAsia="Arial"/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contextualSpacing/>
      <w:jc w:val="left"/>
      <w:outlineLvl w:val="4"/>
    </w:pPr>
    <w:rPr>
      <w:rFonts w:eastAsia="Arial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contextualSpacing/>
      <w:jc w:val="left"/>
      <w:outlineLvl w:val="5"/>
    </w:pPr>
    <w:rPr>
      <w:rFonts w:eastAsia="Arial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EncabezadoCar">
    <w:name w:val="Encabezado Car"/>
    <w:basedOn w:val="Fuentedeprrafopredeter"/>
    <w:link w:val="Encabezado"/>
    <w:uiPriority w:val="99"/>
    <w:rsid w:val="00432A6A"/>
  </w:style>
  <w:style w:type="paragraph" w:styleId="Piedepgina">
    <w:name w:val="footer"/>
    <w:basedOn w:val="Normal"/>
    <w:link w:val="PiedepginaCar"/>
    <w:uiPriority w:val="99"/>
    <w:unhideWhenUsed/>
    <w:rsid w:val="00432A6A"/>
    <w:pPr>
      <w:tabs>
        <w:tab w:val="center" w:pos="4252"/>
        <w:tab w:val="right" w:pos="8504"/>
      </w:tabs>
      <w:jc w:val="left"/>
    </w:pPr>
    <w:rPr>
      <w:rFonts w:eastAsia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2A6A"/>
  </w:style>
  <w:style w:type="paragraph" w:styleId="Prrafodelista">
    <w:name w:val="List Paragraph"/>
    <w:basedOn w:val="Normal"/>
    <w:uiPriority w:val="34"/>
    <w:qFormat/>
    <w:rsid w:val="007777EB"/>
    <w:pPr>
      <w:ind w:left="737"/>
      <w:contextualSpacing/>
    </w:pPr>
  </w:style>
  <w:style w:type="paragraph" w:customStyle="1" w:styleId="apartado">
    <w:name w:val="apartado"/>
    <w:basedOn w:val="Normal"/>
    <w:next w:val="Primeralinea"/>
    <w:qFormat/>
    <w:rsid w:val="00F2541F"/>
    <w:pPr>
      <w:pBdr>
        <w:bottom w:val="thinThickMediumGap" w:sz="18" w:space="1" w:color="095E87"/>
      </w:pBdr>
      <w:shd w:val="clear" w:color="auto" w:fill="095E87"/>
      <w:spacing w:before="360" w:after="120" w:line="280" w:lineRule="exact"/>
      <w:jc w:val="center"/>
    </w:pPr>
    <w:rPr>
      <w:rFonts w:eastAsia="Times New Roman" w:cs="Times New Roman"/>
      <w:b/>
      <w:bCs/>
      <w:smallCaps/>
      <w:color w:val="FFFFFF" w:themeColor="background1"/>
      <w:spacing w:val="16"/>
      <w:sz w:val="24"/>
      <w:szCs w:val="20"/>
      <w:lang w:eastAsia="es-ES"/>
      <w14:textOutline w14:w="9525" w14:cap="rnd" w14:cmpd="sng" w14:algn="ctr">
        <w14:noFill/>
        <w14:prstDash w14:val="solid"/>
        <w14:bevel/>
      </w14:textOutline>
    </w:rPr>
  </w:style>
  <w:style w:type="paragraph" w:customStyle="1" w:styleId="textoimagen">
    <w:name w:val="texto imagen"/>
    <w:basedOn w:val="Prrafodelista"/>
    <w:next w:val="Primeralinea"/>
    <w:qFormat/>
    <w:rsid w:val="00127793"/>
    <w:pPr>
      <w:tabs>
        <w:tab w:val="left" w:pos="397"/>
        <w:tab w:val="left" w:pos="5670"/>
      </w:tabs>
      <w:spacing w:before="0"/>
      <w:ind w:left="0"/>
      <w:jc w:val="center"/>
    </w:pPr>
    <w:rPr>
      <w:rFonts w:cs="Times New Roman"/>
      <w:sz w:val="14"/>
    </w:rPr>
  </w:style>
  <w:style w:type="character" w:styleId="Hipervnculo">
    <w:name w:val="Hyperlink"/>
    <w:basedOn w:val="Fuentedeprrafopredeter"/>
    <w:uiPriority w:val="99"/>
    <w:unhideWhenUsed/>
    <w:rsid w:val="00C96F7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F76"/>
    <w:rPr>
      <w:color w:val="800080" w:themeColor="followedHyperlink"/>
      <w:u w:val="single"/>
    </w:rPr>
  </w:style>
  <w:style w:type="paragraph" w:customStyle="1" w:styleId="Epigrafe">
    <w:name w:val="Epigrafe"/>
    <w:basedOn w:val="Normal"/>
    <w:next w:val="Primeralinea"/>
    <w:qFormat/>
    <w:rsid w:val="004E1EE5"/>
    <w:pPr>
      <w:numPr>
        <w:ilvl w:val="1"/>
        <w:numId w:val="21"/>
      </w:numPr>
      <w:pBdr>
        <w:bottom w:val="thinThickLargeGap" w:sz="24" w:space="1" w:color="17365D" w:themeColor="text2" w:themeShade="BF"/>
      </w:pBdr>
      <w:shd w:val="clear" w:color="auto" w:fill="DBE5F1" w:themeFill="accent1" w:themeFillTint="33"/>
      <w:spacing w:before="240"/>
      <w:outlineLvl w:val="1"/>
    </w:pPr>
    <w:rPr>
      <w:rFonts w:eastAsia="Times New Roman" w:cs="Arial"/>
      <w:b/>
      <w:smallCaps/>
      <w:sz w:val="22"/>
      <w:szCs w:val="28"/>
      <w:lang w:val="es-ES_tradnl"/>
    </w:rPr>
  </w:style>
  <w:style w:type="paragraph" w:customStyle="1" w:styleId="SubepigrafeNivel1">
    <w:name w:val="Subepigrafe Nivel 1"/>
    <w:basedOn w:val="Normal"/>
    <w:next w:val="Primeralinea"/>
    <w:qFormat/>
    <w:rsid w:val="004E1EE5"/>
    <w:pPr>
      <w:numPr>
        <w:ilvl w:val="2"/>
        <w:numId w:val="21"/>
      </w:numPr>
      <w:pBdr>
        <w:bottom w:val="single" w:sz="12" w:space="1" w:color="17365D" w:themeColor="text2" w:themeShade="BF"/>
      </w:pBdr>
      <w:spacing w:after="120"/>
      <w:outlineLvl w:val="2"/>
    </w:pPr>
    <w:rPr>
      <w:rFonts w:eastAsiaTheme="majorEastAsia" w:cs="Times New Roman"/>
      <w:b/>
      <w:smallCaps/>
      <w:sz w:val="20"/>
      <w:szCs w:val="24"/>
      <w:lang w:val="es-ES_tradnl"/>
    </w:rPr>
  </w:style>
  <w:style w:type="paragraph" w:customStyle="1" w:styleId="SubepigrafeNivel2">
    <w:name w:val="Subepigrafe Nivel 2"/>
    <w:basedOn w:val="Normal"/>
    <w:next w:val="Primeralinea"/>
    <w:link w:val="SubepigrafeNivel2Car"/>
    <w:qFormat/>
    <w:rsid w:val="004E1EE5"/>
    <w:pPr>
      <w:numPr>
        <w:ilvl w:val="3"/>
        <w:numId w:val="21"/>
      </w:numPr>
    </w:pPr>
    <w:rPr>
      <w:u w:val="single"/>
    </w:rPr>
  </w:style>
  <w:style w:type="paragraph" w:customStyle="1" w:styleId="TituloSeccion">
    <w:name w:val="Titulo Seccion"/>
    <w:basedOn w:val="Normal"/>
    <w:next w:val="Primeralinea"/>
    <w:autoRedefine/>
    <w:qFormat/>
    <w:rsid w:val="004E21D1"/>
    <w:pPr>
      <w:keepNext/>
      <w:numPr>
        <w:numId w:val="21"/>
      </w:numPr>
      <w:shd w:val="clear" w:color="auto" w:fill="095E87"/>
      <w:autoSpaceDE w:val="0"/>
      <w:autoSpaceDN w:val="0"/>
      <w:adjustRightInd w:val="0"/>
      <w:spacing w:before="360"/>
      <w:outlineLvl w:val="0"/>
    </w:pPr>
    <w:rPr>
      <w:rFonts w:eastAsia="Times New Roman" w:cs="Comic Sans MS"/>
      <w:smallCaps/>
      <w:color w:val="FFFFFF" w:themeColor="background1"/>
      <w:sz w:val="28"/>
      <w:szCs w:val="28"/>
      <w:lang w:val="es-ES_tradnl"/>
    </w:rPr>
  </w:style>
  <w:style w:type="table" w:styleId="Tablaconcuadrcula">
    <w:name w:val="Table Grid"/>
    <w:basedOn w:val="Tablanormal"/>
    <w:rsid w:val="005A4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F3520"/>
    <w:pPr>
      <w:spacing w:line="240" w:lineRule="auto"/>
    </w:pPr>
    <w:rPr>
      <w:rFonts w:ascii="Calibri" w:eastAsia="Calibri" w:hAnsi="Calibri" w:cs="Times New Roman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alinea">
    <w:name w:val="Primera linea"/>
    <w:basedOn w:val="Normal"/>
    <w:link w:val="PrimeralineaCar"/>
    <w:qFormat/>
    <w:rsid w:val="004E1EE5"/>
    <w:pPr>
      <w:ind w:firstLine="567"/>
    </w:pPr>
  </w:style>
  <w:style w:type="character" w:customStyle="1" w:styleId="PrimeralineaCar">
    <w:name w:val="Primera linea Car"/>
    <w:basedOn w:val="Fuentedeprrafopredeter"/>
    <w:link w:val="Primeralinea"/>
    <w:rsid w:val="004E1EE5"/>
    <w:rPr>
      <w:rFonts w:eastAsiaTheme="minorHAnsi" w:cstheme="minorBidi"/>
      <w:color w:val="auto"/>
      <w:sz w:val="18"/>
      <w:szCs w:val="22"/>
      <w:lang w:eastAsia="en-US"/>
    </w:rPr>
  </w:style>
  <w:style w:type="character" w:customStyle="1" w:styleId="SubepigrafeNivel2Car">
    <w:name w:val="Subepigrafe Nivel 2 Car"/>
    <w:basedOn w:val="Fuentedeprrafopredeter"/>
    <w:link w:val="SubepigrafeNivel2"/>
    <w:rsid w:val="004E1EE5"/>
    <w:rPr>
      <w:rFonts w:eastAsiaTheme="minorHAnsi" w:cstheme="minorBidi"/>
      <w:color w:val="auto"/>
      <w:sz w:val="18"/>
      <w:szCs w:val="22"/>
      <w:u w:val="single"/>
      <w:lang w:eastAsia="en-US"/>
    </w:rPr>
  </w:style>
  <w:style w:type="character" w:customStyle="1" w:styleId="Revisado">
    <w:name w:val="Revisado"/>
    <w:uiPriority w:val="1"/>
    <w:qFormat/>
    <w:rsid w:val="0083590C"/>
    <w:rPr>
      <w:b/>
      <w:color w:val="0070C0"/>
      <w:bdr w:val="none" w:sz="0" w:space="0" w:color="auto"/>
      <w:shd w:val="clear" w:color="auto" w:fill="D9D9D9" w:themeFill="background1" w:themeFillShade="D9"/>
      <w:lang w:val="es-ES_tradnl" w:eastAsia="es-ES"/>
    </w:rPr>
  </w:style>
  <w:style w:type="paragraph" w:customStyle="1" w:styleId="codigo">
    <w:name w:val="codigo"/>
    <w:basedOn w:val="Normal"/>
    <w:link w:val="codigoCar"/>
    <w:qFormat/>
    <w:rsid w:val="00592AF5"/>
    <w:pPr>
      <w:numPr>
        <w:numId w:val="22"/>
      </w:numPr>
      <w:pBdr>
        <w:top w:val="single" w:sz="4" w:space="1" w:color="A6A6A6" w:themeColor="background1" w:themeShade="A6"/>
        <w:left w:val="single" w:sz="4" w:space="4" w:color="A6A6A6" w:themeColor="background1" w:themeShade="A6"/>
        <w:bottom w:val="single" w:sz="4" w:space="1" w:color="A6A6A6" w:themeColor="background1" w:themeShade="A6"/>
        <w:right w:val="single" w:sz="4" w:space="4" w:color="A6A6A6" w:themeColor="background1" w:themeShade="A6"/>
      </w:pBdr>
      <w:shd w:val="clear" w:color="A6A6A6" w:themeColor="background1" w:themeShade="A6" w:fill="auto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0"/>
      <w:ind w:left="567" w:right="1701" w:firstLine="0"/>
    </w:pPr>
    <w:rPr>
      <w:lang w:val="es-ES_tradnl" w:eastAsia="es-ES"/>
    </w:rPr>
  </w:style>
  <w:style w:type="character" w:customStyle="1" w:styleId="codigoCar">
    <w:name w:val="codigo Car"/>
    <w:basedOn w:val="Fuentedeprrafopredeter"/>
    <w:link w:val="codigo"/>
    <w:rsid w:val="00592AF5"/>
    <w:rPr>
      <w:rFonts w:eastAsiaTheme="minorHAnsi" w:cstheme="minorBidi"/>
      <w:color w:val="auto"/>
      <w:sz w:val="18"/>
      <w:szCs w:val="22"/>
      <w:shd w:val="clear" w:color="A6A6A6" w:themeColor="background1" w:themeShade="A6" w:fill="auto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agram.e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icina_ds\Plantillas%20Office\Plantillas_ds\Comunicacion%20intern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Comunicacion interna.dotx</Template>
  <TotalTime>386</TotalTime>
  <Pages>1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</dc:creator>
  <cp:lastModifiedBy>ccr</cp:lastModifiedBy>
  <cp:revision>3</cp:revision>
  <cp:lastPrinted>2016-07-27T09:44:00Z</cp:lastPrinted>
  <dcterms:created xsi:type="dcterms:W3CDTF">2024-12-05T16:52:00Z</dcterms:created>
  <dcterms:modified xsi:type="dcterms:W3CDTF">2024-12-06T02:01:00Z</dcterms:modified>
</cp:coreProperties>
</file>